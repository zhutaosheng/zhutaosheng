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EFED" w14:textId="77777777" w:rsidR="00287A0D" w:rsidRPr="00C72AB2" w:rsidRDefault="00266A80" w:rsidP="00A62CE2">
      <w:pPr>
        <w:pStyle w:val="Title"/>
      </w:pPr>
      <w:r w:rsidRPr="00C72AB2">
        <w:t>BOOK TITLE</w:t>
      </w:r>
    </w:p>
    <w:p w14:paraId="1F3B12D1" w14:textId="77777777" w:rsidR="00D53DBF" w:rsidRDefault="00D53DBF" w:rsidP="00A62CE2">
      <w:pPr>
        <w:pStyle w:val="Subtitle"/>
      </w:pPr>
    </w:p>
    <w:p w14:paraId="384DACD9" w14:textId="77777777" w:rsidR="00266A80" w:rsidRPr="00266A80" w:rsidRDefault="00266A80" w:rsidP="00A62CE2">
      <w:pPr>
        <w:pStyle w:val="Subtitle"/>
      </w:pPr>
      <w:r w:rsidRPr="00266A80">
        <w:t>Subtitle Goes Here</w:t>
      </w:r>
    </w:p>
    <w:p w14:paraId="16ECE144" w14:textId="77777777" w:rsidR="00266A80" w:rsidRDefault="00266A80" w:rsidP="00FF2699">
      <w:pPr>
        <w:pStyle w:val="AuthorName"/>
      </w:pPr>
    </w:p>
    <w:p w14:paraId="188ABEC7" w14:textId="77777777" w:rsidR="00A729FB" w:rsidRDefault="00A729FB" w:rsidP="00FF2699">
      <w:pPr>
        <w:pStyle w:val="AuthorName"/>
      </w:pPr>
      <w:r>
        <w:t>__________</w:t>
      </w:r>
    </w:p>
    <w:p w14:paraId="1DC5A04D" w14:textId="77777777" w:rsidR="00A729FB" w:rsidRDefault="00A729FB" w:rsidP="00FF2699">
      <w:pPr>
        <w:pStyle w:val="AuthorName"/>
      </w:pPr>
    </w:p>
    <w:p w14:paraId="41A372CE" w14:textId="77777777" w:rsidR="00A729FB" w:rsidRDefault="00A729FB" w:rsidP="00FF2699">
      <w:pPr>
        <w:pStyle w:val="AuthorName"/>
      </w:pPr>
    </w:p>
    <w:p w14:paraId="36781198" w14:textId="77777777" w:rsidR="00266A80" w:rsidRDefault="00266A80" w:rsidP="00FF2699">
      <w:pPr>
        <w:pStyle w:val="AuthorName"/>
      </w:pPr>
      <w:r>
        <w:t xml:space="preserve">Author name goes </w:t>
      </w:r>
      <w:proofErr w:type="gramStart"/>
      <w:r w:rsidRPr="00FF2699">
        <w:t>here</w:t>
      </w:r>
      <w:proofErr w:type="gramEnd"/>
    </w:p>
    <w:p w14:paraId="3747B602" w14:textId="77777777" w:rsidR="004054A4" w:rsidRPr="00671FEF" w:rsidRDefault="00836320" w:rsidP="00A62CE2">
      <w:pPr>
        <w:pStyle w:val="NoIndentnormal"/>
      </w:pPr>
      <w:r>
        <w:br w:type="page"/>
      </w:r>
      <w:r w:rsidR="004054A4">
        <w:lastRenderedPageBreak/>
        <w:t>B</w:t>
      </w:r>
      <w:r w:rsidR="00A729FB" w:rsidRPr="00671FEF">
        <w:t>OOK TITLE GOES HERE</w:t>
      </w:r>
    </w:p>
    <w:p w14:paraId="551E30A2" w14:textId="77777777" w:rsidR="00A729FB" w:rsidRPr="001A7C6B" w:rsidRDefault="00A729FB" w:rsidP="00A62CE2">
      <w:pPr>
        <w:pStyle w:val="NoIndentnormal"/>
      </w:pPr>
      <w:r w:rsidRPr="001A7C6B">
        <w:t xml:space="preserve">Copyright © </w:t>
      </w:r>
      <w:r w:rsidR="00A62CE2">
        <w:t>2022</w:t>
      </w:r>
      <w:r w:rsidRPr="001A7C6B">
        <w:t xml:space="preserve"> by </w:t>
      </w:r>
      <w:r w:rsidR="00A62CE2" w:rsidRPr="001A7C6B">
        <w:t xml:space="preserve">AUTHOR </w:t>
      </w:r>
      <w:r w:rsidR="00A62CE2">
        <w:t xml:space="preserve">OR PUBLISHER NAME </w:t>
      </w:r>
      <w:r w:rsidR="00A62CE2" w:rsidRPr="001A7C6B">
        <w:t>GOES HERE</w:t>
      </w:r>
    </w:p>
    <w:p w14:paraId="023CA2C1" w14:textId="77777777" w:rsidR="00671FEF" w:rsidRDefault="00671FEF" w:rsidP="00A62CE2">
      <w:pPr>
        <w:pStyle w:val="NoIndentnormal"/>
      </w:pPr>
    </w:p>
    <w:p w14:paraId="6B3C68CE" w14:textId="77777777" w:rsidR="00A729FB" w:rsidRPr="001A7C6B" w:rsidRDefault="00A729FB" w:rsidP="00A62CE2">
      <w:pPr>
        <w:pStyle w:val="NoIndentnormal"/>
      </w:pPr>
      <w:r w:rsidRPr="001A7C6B">
        <w:t xml:space="preserve">All rights reserved. No part of this book may be reproduced or transmitted in any form or by any means without written permission </w:t>
      </w:r>
      <w:r w:rsidR="00671FEF">
        <w:t>from</w:t>
      </w:r>
      <w:r w:rsidRPr="001A7C6B">
        <w:t xml:space="preserve"> the author.</w:t>
      </w:r>
    </w:p>
    <w:p w14:paraId="078D8481" w14:textId="77777777" w:rsidR="00671FEF" w:rsidRDefault="00671FEF" w:rsidP="00A62CE2">
      <w:pPr>
        <w:pStyle w:val="NoIndentnormal"/>
      </w:pPr>
    </w:p>
    <w:p w14:paraId="279B5D35" w14:textId="443D1323" w:rsidR="00025773" w:rsidRDefault="00A729FB" w:rsidP="00696773">
      <w:pPr>
        <w:pStyle w:val="NoIndentnormal"/>
      </w:pPr>
      <w:r w:rsidRPr="001A7C6B">
        <w:t>ISBN</w:t>
      </w:r>
      <w:r w:rsidR="00A62CE2">
        <w:t>:</w:t>
      </w:r>
      <w:r w:rsidR="00F233E3">
        <w:t xml:space="preserve"> </w:t>
      </w:r>
      <w:r w:rsidRPr="001A7C6B">
        <w:t>XXXXXXXXXXXXX</w:t>
      </w:r>
    </w:p>
    <w:p w14:paraId="0E53930C" w14:textId="77777777" w:rsidR="001C44FF" w:rsidRDefault="001C44FF" w:rsidP="00A62CE2">
      <w:pPr>
        <w:sectPr w:rsidR="001C44FF" w:rsidSect="00EA0DA0">
          <w:footerReference w:type="even" r:id="rId8"/>
          <w:footerReference w:type="default" r:id="rId9"/>
          <w:type w:val="oddPage"/>
          <w:pgSz w:w="8640" w:h="12960" w:code="172"/>
          <w:pgMar w:top="1080" w:right="1080" w:bottom="1080" w:left="1080" w:header="720" w:footer="720" w:gutter="0"/>
          <w:pgNumType w:start="1"/>
          <w:cols w:space="720"/>
          <w:vAlign w:val="center"/>
          <w:titlePg/>
          <w:docGrid w:linePitch="360"/>
        </w:sectPr>
      </w:pPr>
    </w:p>
    <w:p w14:paraId="373CF034" w14:textId="77777777" w:rsidR="00A729FB" w:rsidRPr="001A7C6B" w:rsidRDefault="00A729FB" w:rsidP="00E27F10">
      <w:pPr>
        <w:pStyle w:val="HeadingNotInTOC"/>
      </w:pPr>
      <w:r w:rsidRPr="001A7C6B">
        <w:lastRenderedPageBreak/>
        <w:t>Dedication</w:t>
      </w:r>
    </w:p>
    <w:p w14:paraId="247F8D1C" w14:textId="761406F8" w:rsidR="001135F3" w:rsidRDefault="00A729FB" w:rsidP="00696773">
      <w:r w:rsidRPr="00F233E3">
        <w:t xml:space="preserve">Replace this type with </w:t>
      </w:r>
      <w:proofErr w:type="gramStart"/>
      <w:r w:rsidRPr="00F233E3">
        <w:t>own</w:t>
      </w:r>
      <w:proofErr w:type="gramEnd"/>
      <w:r w:rsidRPr="00F233E3">
        <w:t xml:space="preserve"> wording, saying who you are dedicating this book to, and why. </w:t>
      </w:r>
      <w:r w:rsidR="00084DB0" w:rsidRPr="00A62CE2">
        <w:t xml:space="preserve">If you don’t have a dedication, simply </w:t>
      </w:r>
      <w:r w:rsidR="004054A4">
        <w:t xml:space="preserve">select </w:t>
      </w:r>
      <w:proofErr w:type="gramStart"/>
      <w:r w:rsidR="004054A4">
        <w:t>all of</w:t>
      </w:r>
      <w:proofErr w:type="gramEnd"/>
      <w:r w:rsidR="004054A4">
        <w:t xml:space="preserve"> the content on this page and delete it. </w:t>
      </w:r>
    </w:p>
    <w:p w14:paraId="4C553580" w14:textId="77777777" w:rsidR="00025773" w:rsidRDefault="00025773" w:rsidP="00A62CE2">
      <w:pPr>
        <w:sectPr w:rsidR="00025773" w:rsidSect="00EA0DA0">
          <w:footerReference w:type="first" r:id="rId10"/>
          <w:type w:val="oddPage"/>
          <w:pgSz w:w="8640" w:h="12960" w:code="172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7BF25087" w14:textId="77777777" w:rsidR="00635863" w:rsidRPr="00025773" w:rsidRDefault="00635863" w:rsidP="00E27F10">
      <w:pPr>
        <w:pStyle w:val="HeadingNotInTOC"/>
      </w:pPr>
      <w:r>
        <w:lastRenderedPageBreak/>
        <w:t>Table of Contents</w:t>
      </w:r>
    </w:p>
    <w:p w14:paraId="0826D08E" w14:textId="2749522B" w:rsidR="00FC62F2" w:rsidRDefault="00E27F10">
      <w:pPr>
        <w:pStyle w:val="TOC1"/>
        <w:rPr>
          <w:rFonts w:ascii="Calibri" w:hAnsi="Calibri" w:cs="Times New Roman"/>
          <w:bCs w:val="0"/>
          <w:iCs w:val="0"/>
          <w:szCs w:val="22"/>
          <w:lang w:eastAsia="zh-CN"/>
        </w:rPr>
      </w:pPr>
      <w:r w:rsidRPr="00E27F10">
        <w:rPr>
          <w:rFonts w:ascii="Calibri" w:hAnsi="Calibri"/>
          <w:i/>
        </w:rPr>
        <w:fldChar w:fldCharType="begin"/>
      </w:r>
      <w:r w:rsidRPr="00E27F10">
        <w:rPr>
          <w:rFonts w:ascii="Calibri" w:hAnsi="Calibri"/>
          <w:i/>
        </w:rPr>
        <w:instrText xml:space="preserve"> TOC \o "3-3" \h \z \t "Heading 1,1,Heading 2,2" </w:instrText>
      </w:r>
      <w:r w:rsidRPr="00E27F10">
        <w:rPr>
          <w:rFonts w:ascii="Calibri" w:hAnsi="Calibri"/>
          <w:i/>
        </w:rPr>
        <w:fldChar w:fldCharType="separate"/>
      </w:r>
      <w:hyperlink w:anchor="_Toc131722346" w:history="1">
        <w:r w:rsidR="00FC62F2" w:rsidRPr="00CC760E">
          <w:rPr>
            <w:rStyle w:val="Hyperlink"/>
          </w:rPr>
          <w:t>Foreword</w:t>
        </w:r>
        <w:r w:rsidR="00FC62F2">
          <w:rPr>
            <w:webHidden/>
          </w:rPr>
          <w:tab/>
        </w:r>
        <w:r w:rsidR="00FC62F2">
          <w:rPr>
            <w:webHidden/>
          </w:rPr>
          <w:fldChar w:fldCharType="begin"/>
        </w:r>
        <w:r w:rsidR="00FC62F2">
          <w:rPr>
            <w:webHidden/>
          </w:rPr>
          <w:instrText xml:space="preserve"> PAGEREF _Toc131722346 \h </w:instrText>
        </w:r>
        <w:r w:rsidR="00FC62F2">
          <w:rPr>
            <w:webHidden/>
          </w:rPr>
        </w:r>
        <w:r w:rsidR="00FC62F2">
          <w:rPr>
            <w:webHidden/>
          </w:rPr>
          <w:fldChar w:fldCharType="separate"/>
        </w:r>
        <w:r w:rsidR="00FC62F2">
          <w:rPr>
            <w:webHidden/>
          </w:rPr>
          <w:t>7</w:t>
        </w:r>
        <w:r w:rsidR="00FC62F2">
          <w:rPr>
            <w:webHidden/>
          </w:rPr>
          <w:fldChar w:fldCharType="end"/>
        </w:r>
      </w:hyperlink>
    </w:p>
    <w:p w14:paraId="541B9A59" w14:textId="68EC8DD5" w:rsidR="00FC62F2" w:rsidRDefault="00FC62F2">
      <w:pPr>
        <w:pStyle w:val="TOC1"/>
        <w:rPr>
          <w:rFonts w:ascii="Calibri" w:hAnsi="Calibri" w:cs="Times New Roman"/>
          <w:bCs w:val="0"/>
          <w:iCs w:val="0"/>
          <w:szCs w:val="22"/>
          <w:lang w:eastAsia="zh-CN"/>
        </w:rPr>
      </w:pPr>
      <w:hyperlink w:anchor="_Toc131722347" w:history="1">
        <w:r w:rsidRPr="00CC760E">
          <w:rPr>
            <w:rStyle w:val="Hyperlink"/>
          </w:rPr>
          <w:t>Preface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_Toc131722347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1FD1C1A" w14:textId="661BC242" w:rsidR="00FC62F2" w:rsidRDefault="00FC62F2">
      <w:pPr>
        <w:pStyle w:val="TOC1"/>
        <w:rPr>
          <w:rFonts w:ascii="Calibri" w:hAnsi="Calibri" w:cs="Times New Roman"/>
          <w:bCs w:val="0"/>
          <w:iCs w:val="0"/>
          <w:szCs w:val="22"/>
          <w:lang w:eastAsia="zh-CN"/>
        </w:rPr>
      </w:pPr>
      <w:hyperlink w:anchor="_Toc131722348" w:history="1">
        <w:r w:rsidRPr="00CC760E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_Toc131722348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62BEE22" w14:textId="246750F8" w:rsidR="00FC62F2" w:rsidRDefault="00FC62F2">
      <w:pPr>
        <w:pStyle w:val="TOC1"/>
        <w:rPr>
          <w:rFonts w:ascii="Calibri" w:hAnsi="Calibri" w:cs="Times New Roman"/>
          <w:bCs w:val="0"/>
          <w:iCs w:val="0"/>
          <w:szCs w:val="22"/>
          <w:lang w:eastAsia="zh-CN"/>
        </w:rPr>
      </w:pPr>
      <w:hyperlink w:anchor="_Toc131722349" w:history="1">
        <w:r w:rsidRPr="00CC760E">
          <w:rPr>
            <w:rStyle w:val="Hyperlink"/>
          </w:rPr>
          <w:t>Chapter One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_Toc131722349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E5B5C46" w14:textId="7E6E6564" w:rsidR="00FC62F2" w:rsidRDefault="00FC62F2">
      <w:pPr>
        <w:pStyle w:val="TOC2"/>
        <w:rPr>
          <w:rFonts w:ascii="Calibri" w:hAnsi="Calibri" w:cs="Times New Roman"/>
          <w:bCs w:val="0"/>
          <w:lang w:eastAsia="zh-CN"/>
        </w:rPr>
      </w:pPr>
      <w:hyperlink w:anchor="_Toc131722350" w:history="1">
        <w:r w:rsidRPr="00CC760E">
          <w:rPr>
            <w:rStyle w:val="Hyperlink"/>
          </w:rPr>
          <w:t>Subheadings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_Toc131722350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1EFE60A" w14:textId="280BABD4" w:rsidR="00FC62F2" w:rsidRDefault="00FC62F2">
      <w:pPr>
        <w:pStyle w:val="TOC1"/>
        <w:rPr>
          <w:rFonts w:ascii="Calibri" w:hAnsi="Calibri" w:cs="Times New Roman"/>
          <w:bCs w:val="0"/>
          <w:iCs w:val="0"/>
          <w:szCs w:val="22"/>
          <w:lang w:eastAsia="zh-CN"/>
        </w:rPr>
      </w:pPr>
      <w:hyperlink w:anchor="_Toc131722351" w:history="1">
        <w:r w:rsidRPr="00CC760E">
          <w:rPr>
            <w:rStyle w:val="Hyperlink"/>
          </w:rPr>
          <w:t>Chapter Two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_Toc131722351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B58C3CE" w14:textId="79D34BB4" w:rsidR="00FC62F2" w:rsidRDefault="00FC62F2">
      <w:pPr>
        <w:pStyle w:val="TOC1"/>
        <w:rPr>
          <w:rFonts w:ascii="Calibri" w:hAnsi="Calibri" w:cs="Times New Roman"/>
          <w:bCs w:val="0"/>
          <w:iCs w:val="0"/>
          <w:szCs w:val="22"/>
          <w:lang w:eastAsia="zh-CN"/>
        </w:rPr>
      </w:pPr>
      <w:hyperlink w:anchor="_Toc131722352" w:history="1">
        <w:r w:rsidRPr="00CC760E">
          <w:rPr>
            <w:rStyle w:val="Hyperlink"/>
          </w:rPr>
          <w:t>Chapter Three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_Toc131722352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75C9C30" w14:textId="14F8817F" w:rsidR="00FC62F2" w:rsidRDefault="00FC62F2">
      <w:pPr>
        <w:pStyle w:val="TOC1"/>
        <w:rPr>
          <w:rFonts w:ascii="Calibri" w:hAnsi="Calibri" w:cs="Times New Roman"/>
          <w:bCs w:val="0"/>
          <w:iCs w:val="0"/>
          <w:szCs w:val="22"/>
          <w:lang w:eastAsia="zh-CN"/>
        </w:rPr>
      </w:pPr>
      <w:hyperlink w:anchor="_Toc131722353" w:history="1">
        <w:r w:rsidRPr="00CC760E">
          <w:rPr>
            <w:rStyle w:val="Hyperlink"/>
          </w:rPr>
          <w:t>Chapter Twenty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_Toc131722353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4EAE8F93" w14:textId="16E0BBED" w:rsidR="00635863" w:rsidRDefault="00E27F10" w:rsidP="000B2FB6">
      <w:pPr>
        <w:ind w:firstLine="0"/>
      </w:pPr>
      <w:r w:rsidRPr="00E27F10">
        <w:rPr>
          <w:rFonts w:ascii="Calibri" w:hAnsi="Calibri" w:cs="Calibri"/>
          <w:i/>
          <w:iCs/>
          <w:sz w:val="24"/>
          <w:szCs w:val="24"/>
        </w:rPr>
        <w:fldChar w:fldCharType="end"/>
      </w:r>
    </w:p>
    <w:p w14:paraId="19C6CCC0" w14:textId="77777777" w:rsidR="00025773" w:rsidRDefault="00025773" w:rsidP="00696773">
      <w:pPr>
        <w:ind w:firstLine="0"/>
        <w:sectPr w:rsidR="00025773" w:rsidSect="00EA0DA0">
          <w:type w:val="oddPage"/>
          <w:pgSz w:w="8640" w:h="12960" w:code="172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7AA9AD20" w14:textId="77777777" w:rsidR="007A34CB" w:rsidRPr="001A7C6B" w:rsidRDefault="007A34CB" w:rsidP="00025773">
      <w:pPr>
        <w:pStyle w:val="Heading1"/>
      </w:pPr>
      <w:bookmarkStart w:id="0" w:name="_Toc131722346"/>
      <w:r>
        <w:lastRenderedPageBreak/>
        <w:t>Foreword</w:t>
      </w:r>
      <w:bookmarkEnd w:id="0"/>
    </w:p>
    <w:p w14:paraId="76D50E89" w14:textId="6560FC9D" w:rsidR="00025773" w:rsidRDefault="007A34CB" w:rsidP="00696773">
      <w:r w:rsidRPr="00F233E3">
        <w:t>Replace this wording with your own</w:t>
      </w:r>
      <w:r>
        <w:t xml:space="preserve"> foreword</w:t>
      </w:r>
      <w:r w:rsidRPr="00F233E3">
        <w:t>.</w:t>
      </w:r>
      <w:r>
        <w:t xml:space="preserve"> A foreword is written by somebody other than the author, and usually tells of some interaction between the writer of the foreword and the author during the writing of the book. A</w:t>
      </w:r>
      <w:r w:rsidR="00061CAA">
        <w:t>lso, be sure to spell “foreword”</w:t>
      </w:r>
      <w:r w:rsidR="00F339B8">
        <w:t xml:space="preserve"> properly. </w:t>
      </w:r>
    </w:p>
    <w:p w14:paraId="669BA790" w14:textId="77777777" w:rsidR="001C44FF" w:rsidRDefault="001C44FF" w:rsidP="00A62CE2">
      <w:pPr>
        <w:sectPr w:rsidR="001C44FF" w:rsidSect="00EA0DA0">
          <w:type w:val="oddPage"/>
          <w:pgSz w:w="8640" w:h="12960" w:code="172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7C781AA6" w14:textId="77777777" w:rsidR="00A729FB" w:rsidRPr="001A7C6B" w:rsidRDefault="00B40851" w:rsidP="00025773">
      <w:pPr>
        <w:pStyle w:val="Heading1"/>
      </w:pPr>
      <w:bookmarkStart w:id="1" w:name="_Toc131722347"/>
      <w:r>
        <w:lastRenderedPageBreak/>
        <w:t>P</w:t>
      </w:r>
      <w:r w:rsidR="00A729FB" w:rsidRPr="001A7C6B">
        <w:t>reface</w:t>
      </w:r>
      <w:bookmarkEnd w:id="1"/>
    </w:p>
    <w:p w14:paraId="26A33C41" w14:textId="77777777" w:rsidR="00436CE3" w:rsidRDefault="00A729FB" w:rsidP="00A62CE2">
      <w:r w:rsidRPr="00F233E3">
        <w:t xml:space="preserve">Replace this wording with your own. </w:t>
      </w:r>
      <w:r w:rsidR="001A7C6B" w:rsidRPr="00F233E3">
        <w:t xml:space="preserve">A preface </w:t>
      </w:r>
      <w:r w:rsidR="00455899">
        <w:t xml:space="preserve">follows the foreword, and </w:t>
      </w:r>
      <w:r w:rsidR="001A7C6B" w:rsidRPr="00F233E3">
        <w:t>is written by the author, and generally describes how the book was developed</w:t>
      </w:r>
      <w:r w:rsidR="00084DB0">
        <w:t xml:space="preserve">. If you don’t have a preface, </w:t>
      </w:r>
      <w:proofErr w:type="gramStart"/>
      <w:r w:rsidR="00084DB0">
        <w:t>simple</w:t>
      </w:r>
      <w:proofErr w:type="gramEnd"/>
      <w:r w:rsidR="00084DB0">
        <w:t xml:space="preserve"> delete this entire page.</w:t>
      </w:r>
      <w:r w:rsidR="00436CE3" w:rsidRPr="00436CE3">
        <w:t xml:space="preserve"> </w:t>
      </w:r>
    </w:p>
    <w:p w14:paraId="5FC8D216" w14:textId="77777777" w:rsidR="001C44FF" w:rsidRDefault="001C44FF" w:rsidP="00A62CE2">
      <w:pPr>
        <w:sectPr w:rsidR="001C44FF" w:rsidSect="00EA0DA0">
          <w:type w:val="oddPage"/>
          <w:pgSz w:w="8640" w:h="12960" w:code="172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363081F7" w14:textId="77777777" w:rsidR="00455899" w:rsidRPr="001A7C6B" w:rsidRDefault="00455899" w:rsidP="00025773">
      <w:pPr>
        <w:pStyle w:val="Heading1"/>
      </w:pPr>
      <w:bookmarkStart w:id="2" w:name="_Toc131722348"/>
      <w:r>
        <w:lastRenderedPageBreak/>
        <w:t>Introduction</w:t>
      </w:r>
      <w:bookmarkEnd w:id="2"/>
    </w:p>
    <w:p w14:paraId="48200C02" w14:textId="54C80D64" w:rsidR="00025773" w:rsidRDefault="00455899" w:rsidP="00696773">
      <w:r w:rsidRPr="001A7C6B">
        <w:t xml:space="preserve">Replace this wording with your own. </w:t>
      </w:r>
      <w:r w:rsidR="00A268E8">
        <w:t>An introduction generally states the purpose and/or goals of the book</w:t>
      </w:r>
      <w:r>
        <w:t>.</w:t>
      </w:r>
      <w:r w:rsidR="00A268E8">
        <w:t xml:space="preserve"> </w:t>
      </w:r>
    </w:p>
    <w:p w14:paraId="10798D0F" w14:textId="77777777" w:rsidR="001C44FF" w:rsidRDefault="001C44FF" w:rsidP="00A62CE2">
      <w:pPr>
        <w:sectPr w:rsidR="001C44FF" w:rsidSect="00EA0DA0">
          <w:type w:val="oddPage"/>
          <w:pgSz w:w="8640" w:h="12960" w:code="172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2225343F" w14:textId="77777777" w:rsidR="00A729FB" w:rsidRDefault="00DB7B96" w:rsidP="00025773">
      <w:pPr>
        <w:pStyle w:val="Heading1"/>
      </w:pPr>
      <w:bookmarkStart w:id="3" w:name="_Toc131722349"/>
      <w:r>
        <w:lastRenderedPageBreak/>
        <w:t>Chapter One</w:t>
      </w:r>
      <w:bookmarkEnd w:id="3"/>
    </w:p>
    <w:p w14:paraId="0852066B" w14:textId="77777777" w:rsidR="00597492" w:rsidRDefault="00597492" w:rsidP="00A62CE2">
      <w:r>
        <w:t>You can either keep the words “Chapter One” above, or replace them with a chapter title, or use both. Whichever way you prefer.</w:t>
      </w:r>
    </w:p>
    <w:p w14:paraId="41453389" w14:textId="77777777" w:rsidR="00FF2699" w:rsidRDefault="00FF2699" w:rsidP="00FF2699">
      <w:pPr>
        <w:pStyle w:val="Heading2"/>
      </w:pPr>
      <w:bookmarkStart w:id="4" w:name="_Toc131722350"/>
      <w:r>
        <w:t>Subheadings</w:t>
      </w:r>
      <w:bookmarkEnd w:id="4"/>
    </w:p>
    <w:p w14:paraId="16D6F0D1" w14:textId="1599B503" w:rsidR="00FF2699" w:rsidRDefault="00FF2699" w:rsidP="00A62CE2">
      <w:r>
        <w:t xml:space="preserve">Above shows what a subheading would look like if used within your book. </w:t>
      </w:r>
    </w:p>
    <w:p w14:paraId="3B54B863" w14:textId="77777777" w:rsidR="001C44FF" w:rsidRDefault="001C44FF" w:rsidP="000B4EE5">
      <w:pPr>
        <w:ind w:firstLine="0"/>
        <w:sectPr w:rsidR="001C44FF" w:rsidSect="00EA0DA0">
          <w:headerReference w:type="even" r:id="rId11"/>
          <w:headerReference w:type="default" r:id="rId12"/>
          <w:type w:val="oddPage"/>
          <w:pgSz w:w="8640" w:h="12960" w:code="172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3C3285C8" w14:textId="77777777" w:rsidR="00923B0C" w:rsidRDefault="00923B0C" w:rsidP="00025773">
      <w:pPr>
        <w:pStyle w:val="Heading1"/>
      </w:pPr>
      <w:bookmarkStart w:id="5" w:name="_Toc131722351"/>
      <w:r>
        <w:lastRenderedPageBreak/>
        <w:t>Chapter Two</w:t>
      </w:r>
      <w:bookmarkEnd w:id="5"/>
    </w:p>
    <w:p w14:paraId="79431EFF" w14:textId="0E600B2F" w:rsidR="00923B0C" w:rsidRDefault="00923B0C" w:rsidP="00A62CE2">
      <w:r>
        <w:t xml:space="preserve">This is the beginning of Chapter Two. </w:t>
      </w:r>
    </w:p>
    <w:p w14:paraId="681466AE" w14:textId="77777777" w:rsidR="00923B0C" w:rsidRDefault="00923B0C" w:rsidP="00025773">
      <w:pPr>
        <w:pStyle w:val="Heading1"/>
      </w:pPr>
      <w:bookmarkStart w:id="6" w:name="_Toc131722352"/>
      <w:r>
        <w:t>Chapter Three</w:t>
      </w:r>
      <w:bookmarkEnd w:id="6"/>
    </w:p>
    <w:p w14:paraId="3ACFCCC1" w14:textId="34DA27B8" w:rsidR="00025773" w:rsidRDefault="00923B0C" w:rsidP="00696773">
      <w:r>
        <w:t xml:space="preserve">This is the beginning of Chapter Three. </w:t>
      </w:r>
    </w:p>
    <w:p w14:paraId="50EECBFF" w14:textId="77777777" w:rsidR="001C44FF" w:rsidRDefault="001C44FF" w:rsidP="00A62CE2">
      <w:pPr>
        <w:sectPr w:rsidR="001C44FF" w:rsidSect="00EA0DA0">
          <w:type w:val="oddPage"/>
          <w:pgSz w:w="8640" w:h="12960" w:code="172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3DBCC2FF" w14:textId="77777777" w:rsidR="001C44FF" w:rsidRDefault="001C44FF" w:rsidP="000B4EE5">
      <w:pPr>
        <w:ind w:firstLine="0"/>
        <w:sectPr w:rsidR="001C44FF" w:rsidSect="00EA0DA0">
          <w:type w:val="oddPage"/>
          <w:pgSz w:w="8640" w:h="12960" w:code="172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0D9193EC" w14:textId="77777777" w:rsidR="00E27F10" w:rsidRDefault="00E27F10" w:rsidP="00E27F10">
      <w:pPr>
        <w:pStyle w:val="Heading1"/>
      </w:pPr>
      <w:bookmarkStart w:id="7" w:name="_Toc131722353"/>
      <w:r>
        <w:lastRenderedPageBreak/>
        <w:t>Chapter Twenty</w:t>
      </w:r>
      <w:bookmarkEnd w:id="7"/>
    </w:p>
    <w:p w14:paraId="7D25419F" w14:textId="5EC48975" w:rsidR="00450752" w:rsidRPr="009A7115" w:rsidRDefault="00E27F10" w:rsidP="00696773">
      <w:pPr>
        <w:rPr>
          <w:rStyle w:val="StyleBold"/>
        </w:rPr>
      </w:pPr>
      <w:r>
        <w:t xml:space="preserve">This is the beginning of Chapter Twenty. </w:t>
      </w:r>
    </w:p>
    <w:p w14:paraId="195362B9" w14:textId="77777777" w:rsidR="00923B0C" w:rsidRPr="00F233E3" w:rsidRDefault="00923B0C" w:rsidP="00E27F10"/>
    <w:sectPr w:rsidR="00923B0C" w:rsidRPr="00F233E3" w:rsidSect="00EA0DA0">
      <w:type w:val="oddPage"/>
      <w:pgSz w:w="8640" w:h="12960" w:code="172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0D8F7" w14:textId="77777777" w:rsidR="0097514A" w:rsidRDefault="0097514A" w:rsidP="00A62CE2">
      <w:r>
        <w:separator/>
      </w:r>
    </w:p>
  </w:endnote>
  <w:endnote w:type="continuationSeparator" w:id="0">
    <w:p w14:paraId="658828EB" w14:textId="77777777" w:rsidR="0097514A" w:rsidRDefault="0097514A" w:rsidP="00A6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F904" w14:textId="77777777" w:rsidR="00FD274A" w:rsidRDefault="00B52AD7" w:rsidP="00FF269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577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D973C" w14:textId="77777777" w:rsidR="00B52AD7" w:rsidRDefault="00831C1D" w:rsidP="00A62CE2">
    <w:pPr>
      <w:pStyle w:val="Footer"/>
      <w:ind w:firstLine="360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00F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F1EBE" w14:textId="77777777" w:rsidR="00025773" w:rsidRDefault="00025773" w:rsidP="003952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7F8B3E54" w14:textId="77777777" w:rsidR="00025773" w:rsidRDefault="00025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9A87" w14:textId="77777777" w:rsidR="0097514A" w:rsidRDefault="0097514A" w:rsidP="00A62CE2">
      <w:r>
        <w:separator/>
      </w:r>
    </w:p>
  </w:footnote>
  <w:footnote w:type="continuationSeparator" w:id="0">
    <w:p w14:paraId="095416CB" w14:textId="77777777" w:rsidR="0097514A" w:rsidRDefault="0097514A" w:rsidP="00A62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68D7C" w14:textId="0E94AEA4" w:rsidR="00FF2699" w:rsidRDefault="00000000">
    <w:pPr>
      <w:pStyle w:val="Header"/>
    </w:pPr>
    <w:fldSimple w:instr=" STYLEREF &quot;Author Name&quot; \* MERGEFORMAT ">
      <w:r w:rsidR="000B4EE5">
        <w:rPr>
          <w:noProof/>
        </w:rPr>
        <w:t>Author name goes here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7A19" w14:textId="17CEAA4B" w:rsidR="00450752" w:rsidRDefault="00000000" w:rsidP="00FF2699">
    <w:pPr>
      <w:pStyle w:val="Header"/>
    </w:pPr>
    <w:fldSimple w:instr=" STYLEREF Title \* MERGEFORMAT ">
      <w:r w:rsidR="000B4EE5">
        <w:rPr>
          <w:noProof/>
        </w:rPr>
        <w:t>BOOK TITLE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7ED5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B491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EDE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C2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0869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54BB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941F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16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A8F0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608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272136">
    <w:abstractNumId w:val="9"/>
  </w:num>
  <w:num w:numId="2" w16cid:durableId="1104299584">
    <w:abstractNumId w:val="7"/>
  </w:num>
  <w:num w:numId="3" w16cid:durableId="898712507">
    <w:abstractNumId w:val="6"/>
  </w:num>
  <w:num w:numId="4" w16cid:durableId="521631784">
    <w:abstractNumId w:val="5"/>
  </w:num>
  <w:num w:numId="5" w16cid:durableId="1723290529">
    <w:abstractNumId w:val="4"/>
  </w:num>
  <w:num w:numId="6" w16cid:durableId="201403092">
    <w:abstractNumId w:val="8"/>
  </w:num>
  <w:num w:numId="7" w16cid:durableId="1179008202">
    <w:abstractNumId w:val="3"/>
  </w:num>
  <w:num w:numId="8" w16cid:durableId="1417172492">
    <w:abstractNumId w:val="2"/>
  </w:num>
  <w:num w:numId="9" w16cid:durableId="1328560610">
    <w:abstractNumId w:val="1"/>
  </w:num>
  <w:num w:numId="10" w16cid:durableId="147614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713E"/>
    <w:rsid w:val="00025773"/>
    <w:rsid w:val="00043844"/>
    <w:rsid w:val="00061CAA"/>
    <w:rsid w:val="00076EB6"/>
    <w:rsid w:val="00084DB0"/>
    <w:rsid w:val="000A1FBA"/>
    <w:rsid w:val="000A7E96"/>
    <w:rsid w:val="000B2FB6"/>
    <w:rsid w:val="000B4EE5"/>
    <w:rsid w:val="000C4C2C"/>
    <w:rsid w:val="000D6C82"/>
    <w:rsid w:val="001135F3"/>
    <w:rsid w:val="00176682"/>
    <w:rsid w:val="0018505D"/>
    <w:rsid w:val="001A7C6B"/>
    <w:rsid w:val="001C44FF"/>
    <w:rsid w:val="001D1F77"/>
    <w:rsid w:val="0021387D"/>
    <w:rsid w:val="00225C2A"/>
    <w:rsid w:val="00266A80"/>
    <w:rsid w:val="00287A0D"/>
    <w:rsid w:val="002B675E"/>
    <w:rsid w:val="002E6B9C"/>
    <w:rsid w:val="00382F3A"/>
    <w:rsid w:val="003915A3"/>
    <w:rsid w:val="003B3C3E"/>
    <w:rsid w:val="004054A4"/>
    <w:rsid w:val="00436CE3"/>
    <w:rsid w:val="00450752"/>
    <w:rsid w:val="00455899"/>
    <w:rsid w:val="00466DDE"/>
    <w:rsid w:val="0047293C"/>
    <w:rsid w:val="004807A8"/>
    <w:rsid w:val="0048295A"/>
    <w:rsid w:val="00501507"/>
    <w:rsid w:val="0053107E"/>
    <w:rsid w:val="005331F1"/>
    <w:rsid w:val="005938CC"/>
    <w:rsid w:val="00597492"/>
    <w:rsid w:val="005A5B46"/>
    <w:rsid w:val="005C6710"/>
    <w:rsid w:val="00607E6E"/>
    <w:rsid w:val="006133D1"/>
    <w:rsid w:val="00635863"/>
    <w:rsid w:val="00671FEF"/>
    <w:rsid w:val="00696773"/>
    <w:rsid w:val="006C652A"/>
    <w:rsid w:val="007369BC"/>
    <w:rsid w:val="00743E14"/>
    <w:rsid w:val="00792BC6"/>
    <w:rsid w:val="007A34CB"/>
    <w:rsid w:val="007F537E"/>
    <w:rsid w:val="00831C1D"/>
    <w:rsid w:val="00835563"/>
    <w:rsid w:val="00836320"/>
    <w:rsid w:val="00854DB7"/>
    <w:rsid w:val="00877439"/>
    <w:rsid w:val="008B2D55"/>
    <w:rsid w:val="008C79BA"/>
    <w:rsid w:val="008F7638"/>
    <w:rsid w:val="0091501D"/>
    <w:rsid w:val="00923B0C"/>
    <w:rsid w:val="009414A9"/>
    <w:rsid w:val="00943785"/>
    <w:rsid w:val="0097514A"/>
    <w:rsid w:val="009854EA"/>
    <w:rsid w:val="009A5E9F"/>
    <w:rsid w:val="009A7115"/>
    <w:rsid w:val="009D4EF9"/>
    <w:rsid w:val="009D713E"/>
    <w:rsid w:val="00A268E8"/>
    <w:rsid w:val="00A26E54"/>
    <w:rsid w:val="00A33B41"/>
    <w:rsid w:val="00A53686"/>
    <w:rsid w:val="00A62CE2"/>
    <w:rsid w:val="00A636CD"/>
    <w:rsid w:val="00A729FB"/>
    <w:rsid w:val="00AB7461"/>
    <w:rsid w:val="00AD6FB0"/>
    <w:rsid w:val="00B30CAF"/>
    <w:rsid w:val="00B40851"/>
    <w:rsid w:val="00B4432D"/>
    <w:rsid w:val="00B52AD7"/>
    <w:rsid w:val="00B72ED6"/>
    <w:rsid w:val="00BD6AA7"/>
    <w:rsid w:val="00BE0FD5"/>
    <w:rsid w:val="00BE43D3"/>
    <w:rsid w:val="00C72AB2"/>
    <w:rsid w:val="00CE3C64"/>
    <w:rsid w:val="00D53DBF"/>
    <w:rsid w:val="00DB7B96"/>
    <w:rsid w:val="00E0174E"/>
    <w:rsid w:val="00E2025C"/>
    <w:rsid w:val="00E27F10"/>
    <w:rsid w:val="00E500F6"/>
    <w:rsid w:val="00E625D4"/>
    <w:rsid w:val="00EA0DA0"/>
    <w:rsid w:val="00EA5D09"/>
    <w:rsid w:val="00EE3A3D"/>
    <w:rsid w:val="00EE50A8"/>
    <w:rsid w:val="00EF7F48"/>
    <w:rsid w:val="00F1562D"/>
    <w:rsid w:val="00F233E3"/>
    <w:rsid w:val="00F339B8"/>
    <w:rsid w:val="00F63710"/>
    <w:rsid w:val="00F64ABA"/>
    <w:rsid w:val="00F85A89"/>
    <w:rsid w:val="00F9049F"/>
    <w:rsid w:val="00F96E7E"/>
    <w:rsid w:val="00FC62F2"/>
    <w:rsid w:val="00FD274A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CF58D"/>
  <w15:chartTrackingRefBased/>
  <w15:docId w15:val="{6E55AB29-3569-4FFA-848D-7324F8EA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2FB6"/>
    <w:pPr>
      <w:spacing w:line="300" w:lineRule="auto"/>
      <w:ind w:firstLine="36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autoRedefine/>
    <w:qFormat/>
    <w:rsid w:val="001C44FF"/>
    <w:pPr>
      <w:keepNext/>
      <w:suppressAutoHyphens/>
      <w:spacing w:before="600" w:after="360"/>
      <w:ind w:firstLine="0"/>
      <w:contextualSpacing/>
      <w:jc w:val="center"/>
      <w:outlineLvl w:val="0"/>
    </w:pPr>
    <w:rPr>
      <w:rFonts w:ascii="Calibri" w:hAnsi="Calibri"/>
      <w:b/>
      <w:caps/>
      <w:sz w:val="32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C72AB2"/>
    <w:pPr>
      <w:keepNext/>
      <w:spacing w:before="240" w:after="60"/>
      <w:ind w:firstLine="0"/>
      <w:jc w:val="center"/>
      <w:outlineLvl w:val="1"/>
    </w:pPr>
    <w:rPr>
      <w:rFonts w:ascii="Calibri" w:hAnsi="Calibri" w:cs="Calibri"/>
      <w:b/>
      <w:bCs/>
      <w:cap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72AB2"/>
    <w:pPr>
      <w:keepNext/>
      <w:suppressAutoHyphens/>
      <w:spacing w:before="240" w:after="60"/>
      <w:ind w:firstLine="0"/>
      <w:jc w:val="left"/>
      <w:outlineLvl w:val="2"/>
    </w:pPr>
    <w:rPr>
      <w:rFonts w:ascii="Calibri" w:hAnsi="Calibri" w:cs="Calibri"/>
      <w:b/>
      <w:bCs/>
      <w:cap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72AB2"/>
    <w:pPr>
      <w:ind w:firstLine="0"/>
      <w:jc w:val="center"/>
      <w:outlineLvl w:val="0"/>
    </w:pPr>
    <w:rPr>
      <w:rFonts w:ascii="Calibri" w:hAnsi="Calibri" w:cs="Arial"/>
      <w:b/>
      <w:bCs/>
      <w:caps/>
      <w:kern w:val="28"/>
      <w:sz w:val="72"/>
      <w:szCs w:val="72"/>
    </w:rPr>
  </w:style>
  <w:style w:type="paragraph" w:styleId="Subtitle">
    <w:name w:val="Subtitle"/>
    <w:basedOn w:val="Normal"/>
    <w:qFormat/>
    <w:rsid w:val="00C72AB2"/>
    <w:pPr>
      <w:ind w:firstLine="0"/>
      <w:jc w:val="center"/>
      <w:outlineLvl w:val="1"/>
    </w:pPr>
    <w:rPr>
      <w:rFonts w:ascii="Calibri" w:hAnsi="Calibri" w:cs="Arial"/>
      <w:b/>
      <w:caps/>
      <w:sz w:val="36"/>
      <w:szCs w:val="24"/>
    </w:rPr>
  </w:style>
  <w:style w:type="paragraph" w:customStyle="1" w:styleId="AuthorName">
    <w:name w:val="Author Name"/>
    <w:basedOn w:val="Normal"/>
    <w:rsid w:val="00FF2699"/>
    <w:pPr>
      <w:ind w:firstLine="0"/>
      <w:jc w:val="center"/>
    </w:pPr>
    <w:rPr>
      <w:sz w:val="28"/>
    </w:rPr>
  </w:style>
  <w:style w:type="paragraph" w:customStyle="1" w:styleId="Headsforfront">
    <w:name w:val="Heads for front"/>
    <w:basedOn w:val="Normal"/>
    <w:autoRedefine/>
    <w:rsid w:val="00F63710"/>
    <w:pPr>
      <w:spacing w:after="360"/>
      <w:ind w:firstLine="0"/>
      <w:contextualSpacing/>
      <w:jc w:val="center"/>
    </w:pPr>
    <w:rPr>
      <w:rFonts w:ascii="Arial" w:hAnsi="Arial"/>
      <w:b/>
      <w:sz w:val="24"/>
      <w:szCs w:val="24"/>
    </w:rPr>
  </w:style>
  <w:style w:type="paragraph" w:customStyle="1" w:styleId="NoIndentnormal">
    <w:name w:val="No Indent normal"/>
    <w:basedOn w:val="Normal"/>
    <w:rsid w:val="00671FEF"/>
    <w:pPr>
      <w:ind w:firstLine="0"/>
    </w:pPr>
  </w:style>
  <w:style w:type="paragraph" w:customStyle="1" w:styleId="Tableofcontents">
    <w:name w:val="Table of contents"/>
    <w:basedOn w:val="Normal"/>
    <w:rsid w:val="00043844"/>
    <w:pPr>
      <w:tabs>
        <w:tab w:val="right" w:leader="dot" w:pos="5400"/>
      </w:tabs>
      <w:spacing w:line="360" w:lineRule="auto"/>
    </w:pPr>
    <w:rPr>
      <w:rFonts w:ascii="Arial" w:hAnsi="Arial"/>
      <w:sz w:val="24"/>
      <w:szCs w:val="24"/>
    </w:rPr>
  </w:style>
  <w:style w:type="paragraph" w:styleId="Header">
    <w:name w:val="header"/>
    <w:basedOn w:val="Normal"/>
    <w:rsid w:val="00025773"/>
    <w:pPr>
      <w:spacing w:after="240" w:line="240" w:lineRule="auto"/>
      <w:ind w:firstLine="0"/>
      <w:contextualSpacing/>
      <w:jc w:val="center"/>
    </w:pPr>
    <w:rPr>
      <w:rFonts w:ascii="Calibri" w:hAnsi="Calibri"/>
      <w:caps/>
    </w:rPr>
  </w:style>
  <w:style w:type="paragraph" w:styleId="Footer">
    <w:name w:val="footer"/>
    <w:rsid w:val="00A62CE2"/>
    <w:pPr>
      <w:spacing w:before="240"/>
      <w:jc w:val="center"/>
    </w:pPr>
    <w:rPr>
      <w:rFonts w:ascii="Calibri" w:hAnsi="Calibri"/>
      <w:sz w:val="22"/>
      <w:szCs w:val="22"/>
      <w:lang w:eastAsia="en-US"/>
    </w:rPr>
  </w:style>
  <w:style w:type="paragraph" w:customStyle="1" w:styleId="Footer1">
    <w:name w:val="Footer1"/>
    <w:basedOn w:val="Footer"/>
    <w:autoRedefine/>
    <w:rsid w:val="00AB7461"/>
    <w:rPr>
      <w:rFonts w:ascii="Arial" w:hAnsi="Arial"/>
      <w:sz w:val="20"/>
    </w:rPr>
  </w:style>
  <w:style w:type="character" w:styleId="PageNumber">
    <w:name w:val="page number"/>
    <w:basedOn w:val="DefaultParagraphFont"/>
    <w:rsid w:val="00AB7461"/>
  </w:style>
  <w:style w:type="paragraph" w:customStyle="1" w:styleId="NormalParagraphStyle">
    <w:name w:val="NormalParagraphStyle"/>
    <w:basedOn w:val="Normal"/>
    <w:rsid w:val="00597492"/>
    <w:pPr>
      <w:autoSpaceDE w:val="0"/>
      <w:autoSpaceDN w:val="0"/>
      <w:adjustRightInd w:val="0"/>
      <w:spacing w:line="288" w:lineRule="auto"/>
      <w:ind w:firstLine="0"/>
      <w:jc w:val="left"/>
      <w:textAlignment w:val="center"/>
    </w:pPr>
    <w:rPr>
      <w:color w:val="000000"/>
      <w:sz w:val="24"/>
      <w:szCs w:val="24"/>
    </w:rPr>
  </w:style>
  <w:style w:type="character" w:styleId="Hyperlink">
    <w:name w:val="Hyperlink"/>
    <w:uiPriority w:val="99"/>
    <w:rsid w:val="00176682"/>
    <w:rPr>
      <w:color w:val="0000FF"/>
      <w:u w:val="single"/>
    </w:rPr>
  </w:style>
  <w:style w:type="character" w:styleId="FollowedHyperlink">
    <w:name w:val="FollowedHyperlink"/>
    <w:rsid w:val="00436CE3"/>
    <w:rPr>
      <w:color w:val="800080"/>
      <w:u w:val="single"/>
    </w:rPr>
  </w:style>
  <w:style w:type="character" w:customStyle="1" w:styleId="StyleBold">
    <w:name w:val="Style Bold"/>
    <w:rsid w:val="009A7115"/>
    <w:rPr>
      <w:b/>
      <w:bCs/>
    </w:rPr>
  </w:style>
  <w:style w:type="paragraph" w:styleId="TOAHeading">
    <w:name w:val="toa heading"/>
    <w:basedOn w:val="Heading1"/>
    <w:next w:val="Normal"/>
    <w:rsid w:val="00025773"/>
  </w:style>
  <w:style w:type="paragraph" w:styleId="TOCHeading">
    <w:name w:val="TOC Heading"/>
    <w:basedOn w:val="Heading1"/>
    <w:next w:val="Normal"/>
    <w:uiPriority w:val="39"/>
    <w:unhideWhenUsed/>
    <w:qFormat/>
    <w:rsid w:val="00E27F10"/>
    <w:pPr>
      <w:keepLines/>
      <w:spacing w:before="480" w:after="0" w:line="276" w:lineRule="auto"/>
      <w:contextualSpacing w:val="0"/>
      <w:jc w:val="left"/>
      <w:outlineLvl w:val="9"/>
    </w:pPr>
    <w:rPr>
      <w:rFonts w:ascii="Calibri Light" w:hAnsi="Calibri Light"/>
      <w:bCs/>
      <w:caps w:val="0"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A26E54"/>
    <w:pPr>
      <w:tabs>
        <w:tab w:val="right" w:leader="dot" w:pos="6466"/>
      </w:tabs>
      <w:spacing w:before="120"/>
      <w:ind w:firstLine="0"/>
      <w:contextualSpacing/>
      <w:jc w:val="left"/>
    </w:pPr>
    <w:rPr>
      <w:rFonts w:cs="Calibri"/>
      <w:bCs/>
      <w:iCs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A26E54"/>
    <w:pPr>
      <w:tabs>
        <w:tab w:val="right" w:leader="dot" w:pos="6466"/>
      </w:tabs>
      <w:ind w:left="216" w:firstLine="216"/>
      <w:contextualSpacing/>
      <w:jc w:val="left"/>
    </w:pPr>
    <w:rPr>
      <w:rFonts w:cs="Calibri"/>
      <w:bCs/>
      <w:noProof/>
    </w:rPr>
  </w:style>
  <w:style w:type="paragraph" w:styleId="TOC3">
    <w:name w:val="toc 3"/>
    <w:basedOn w:val="Normal"/>
    <w:next w:val="Normal"/>
    <w:autoRedefine/>
    <w:uiPriority w:val="39"/>
    <w:rsid w:val="008F7638"/>
    <w:pPr>
      <w:tabs>
        <w:tab w:val="right" w:leader="dot" w:pos="5750"/>
      </w:tabs>
      <w:ind w:left="432" w:firstLine="432"/>
      <w:jc w:val="left"/>
    </w:pPr>
    <w:rPr>
      <w:rFonts w:cs="Calibri"/>
      <w:noProof/>
      <w:szCs w:val="18"/>
    </w:rPr>
  </w:style>
  <w:style w:type="paragraph" w:styleId="TOC4">
    <w:name w:val="toc 4"/>
    <w:basedOn w:val="Normal"/>
    <w:next w:val="Normal"/>
    <w:autoRedefine/>
    <w:rsid w:val="00E27F10"/>
    <w:pPr>
      <w:ind w:left="66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E27F10"/>
    <w:pPr>
      <w:ind w:left="88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E27F10"/>
    <w:pPr>
      <w:ind w:left="1100"/>
      <w:jc w:val="left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E27F10"/>
    <w:pPr>
      <w:ind w:left="132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E27F10"/>
    <w:pPr>
      <w:ind w:left="1540"/>
      <w:jc w:val="left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E27F10"/>
    <w:pPr>
      <w:ind w:left="1760"/>
      <w:jc w:val="left"/>
    </w:pPr>
    <w:rPr>
      <w:rFonts w:ascii="Calibri" w:hAnsi="Calibri" w:cs="Calibri"/>
      <w:sz w:val="20"/>
      <w:szCs w:val="20"/>
    </w:rPr>
  </w:style>
  <w:style w:type="paragraph" w:customStyle="1" w:styleId="HeadingNotInTOC">
    <w:name w:val="Heading Not In TOC"/>
    <w:basedOn w:val="Heading1"/>
    <w:qFormat/>
    <w:rsid w:val="00E27F10"/>
  </w:style>
  <w:style w:type="character" w:customStyle="1" w:styleId="Heading2Char">
    <w:name w:val="Heading 2 Char"/>
    <w:link w:val="Heading2"/>
    <w:rsid w:val="00C72AB2"/>
    <w:rPr>
      <w:rFonts w:ascii="Calibri" w:hAnsi="Calibri" w:cs="Calibri"/>
      <w:b/>
      <w:bCs/>
      <w:caps/>
      <w:sz w:val="28"/>
      <w:szCs w:val="32"/>
    </w:rPr>
  </w:style>
  <w:style w:type="character" w:customStyle="1" w:styleId="Heading3Char">
    <w:name w:val="Heading 3 Char"/>
    <w:link w:val="Heading3"/>
    <w:rsid w:val="00C72AB2"/>
    <w:rPr>
      <w:rFonts w:ascii="Calibri" w:eastAsia="Times New Roman" w:hAnsi="Calibri" w:cs="Calibri"/>
      <w:b/>
      <w:bCs/>
      <w:cap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5996FB-B4F5-A54D-BB82-12E8566E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48HrBooks Template 6x9</vt:lpstr>
    </vt:vector>
  </TitlesOfParts>
  <Manager/>
  <Company>48 Hour Books</Company>
  <LinksUpToDate>false</LinksUpToDate>
  <CharactersWithSpaces>2218</CharactersWithSpaces>
  <SharedDoc>false</SharedDoc>
  <HyperlinkBase/>
  <HLinks>
    <vt:vector size="192" baseType="variant">
      <vt:variant>
        <vt:i4>458847</vt:i4>
      </vt:variant>
      <vt:variant>
        <vt:i4>93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90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87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84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81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78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75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72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69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66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63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60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57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54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51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48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45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42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39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36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33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30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27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24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21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18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15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12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9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6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  <vt:variant>
        <vt:i4>458847</vt:i4>
      </vt:variant>
      <vt:variant>
        <vt:i4>3</vt:i4>
      </vt:variant>
      <vt:variant>
        <vt:i4>0</vt:i4>
      </vt:variant>
      <vt:variant>
        <vt:i4>5</vt:i4>
      </vt:variant>
      <vt:variant>
        <vt:lpwstr>http://www.48hrbooks.com/</vt:lpwstr>
      </vt:variant>
      <vt:variant>
        <vt:lpwstr/>
      </vt:variant>
      <vt:variant>
        <vt:i4>2228234</vt:i4>
      </vt:variant>
      <vt:variant>
        <vt:i4>0</vt:i4>
      </vt:variant>
      <vt:variant>
        <vt:i4>0</vt:i4>
      </vt:variant>
      <vt:variant>
        <vt:i4>5</vt:i4>
      </vt:variant>
      <vt:variant>
        <vt:lpwstr>mailto:info@48HrBooks.com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48HrBooks Template 6x9</dc:title>
  <dc:subject/>
  <dc:creator>Lisa Fulton</dc:creator>
  <cp:keywords/>
  <dc:description/>
  <cp:lastModifiedBy>S Zhutao</cp:lastModifiedBy>
  <cp:revision>8</cp:revision>
  <dcterms:created xsi:type="dcterms:W3CDTF">2023-04-06T20:56:00Z</dcterms:created>
  <dcterms:modified xsi:type="dcterms:W3CDTF">2023-04-07T05:12:00Z</dcterms:modified>
  <cp:category/>
</cp:coreProperties>
</file>